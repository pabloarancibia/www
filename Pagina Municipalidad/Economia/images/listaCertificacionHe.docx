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7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07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9773596" cy="959643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3596" cy="95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5"/>
          <w:szCs w:val="5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5"/>
          <w:szCs w:val="5"/>
        </w:rPr>
        <w:sectPr>
          <w:type w:val="continuous"/>
          <w:pgSz w:w="16840" w:h="11910" w:orient="landscape"/>
          <w:pgMar w:top="20" w:bottom="0" w:left="460" w:right="580"/>
        </w:sectPr>
      </w:pPr>
    </w:p>
    <w:p>
      <w:pPr>
        <w:spacing w:before="64"/>
        <w:ind w:left="16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b/>
          <w:i/>
          <w:sz w:val="28"/>
        </w:rPr>
      </w:r>
      <w:r>
        <w:rPr>
          <w:rFonts w:ascii="Arial"/>
          <w:b/>
          <w:i/>
          <w:sz w:val="28"/>
          <w:u w:val="single" w:color="000000"/>
        </w:rPr>
        <w:t>CERTIFICACION DE HORAS EXTRAS PRESTADAS</w:t>
      </w:r>
      <w:r>
        <w:rPr>
          <w:rFonts w:ascii="Arial"/>
          <w:b/>
          <w:i/>
          <w:sz w:val="28"/>
        </w:rPr>
      </w:r>
      <w:r>
        <w:rPr>
          <w:rFonts w:ascii="Arial"/>
          <w:sz w:val="28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i/>
          <w:sz w:val="30"/>
          <w:szCs w:val="30"/>
        </w:rPr>
      </w:pPr>
      <w:r>
        <w:rPr/>
        <w:br w:type="column"/>
      </w:r>
      <w:r>
        <w:rPr>
          <w:rFonts w:ascii="Arial"/>
          <w:b/>
          <w:i/>
          <w:sz w:val="30"/>
        </w:rPr>
      </w:r>
    </w:p>
    <w:p>
      <w:pPr>
        <w:tabs>
          <w:tab w:pos="4131" w:val="left" w:leader="none"/>
        </w:tabs>
        <w:spacing w:before="0"/>
        <w:ind w:left="16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sz w:val="28"/>
          <w:szCs w:val="28"/>
        </w:rPr>
        <w:t>MEMORANDUM NRO°:</w:t>
      </w:r>
      <w:r>
        <w:rPr>
          <w:rFonts w:ascii="Arial" w:hAnsi="Arial" w:cs="Arial" w:eastAsia="Arial"/>
          <w:spacing w:val="35"/>
          <w:sz w:val="28"/>
          <w:szCs w:val="28"/>
        </w:rPr>
        <w:t> </w:t>
      </w:r>
      <w:r>
        <w:rPr>
          <w:rFonts w:ascii="Arial" w:hAnsi="Arial" w:cs="Arial" w:eastAsia="Arial"/>
          <w:sz w:val="28"/>
          <w:szCs w:val="28"/>
        </w:rPr>
        <w:t>2</w:t>
        <w:tab/>
        <w:t>4</w:t>
      </w:r>
      <w:r>
        <w:rPr>
          <w:rFonts w:ascii="Arial" w:hAnsi="Arial" w:cs="Arial" w:eastAsia="Arial"/>
          <w:spacing w:val="73"/>
          <w:sz w:val="28"/>
          <w:szCs w:val="28"/>
        </w:rPr>
        <w:t> </w:t>
      </w:r>
      <w:r>
        <w:rPr>
          <w:rFonts w:ascii="Arial" w:hAnsi="Arial" w:cs="Arial" w:eastAsia="Arial"/>
          <w:sz w:val="28"/>
          <w:szCs w:val="28"/>
        </w:rPr>
        <w:t>-</w:t>
      </w:r>
      <w:r>
        <w:rPr>
          <w:rFonts w:ascii="Arial" w:hAnsi="Arial" w:cs="Arial" w:eastAsia="Arial"/>
          <w:spacing w:val="-11"/>
          <w:sz w:val="28"/>
          <w:szCs w:val="28"/>
        </w:rPr>
        <w:t> </w:t>
      </w:r>
      <w:r>
        <w:rPr>
          <w:rFonts w:ascii="Arial" w:hAnsi="Arial" w:cs="Arial" w:eastAsia="Arial"/>
          <w:sz w:val="28"/>
          <w:szCs w:val="28"/>
        </w:rPr>
        <w:t>2016</w:t>
      </w:r>
    </w:p>
    <w:p>
      <w:pPr>
        <w:spacing w:after="0"/>
        <w:jc w:val="left"/>
        <w:rPr>
          <w:rFonts w:ascii="Arial" w:hAnsi="Arial" w:cs="Arial" w:eastAsia="Arial"/>
          <w:sz w:val="28"/>
          <w:szCs w:val="28"/>
        </w:rPr>
        <w:sectPr>
          <w:type w:val="continuous"/>
          <w:pgSz w:w="16840" w:h="11910" w:orient="landscape"/>
          <w:pgMar w:top="20" w:bottom="0" w:left="460" w:right="580"/>
          <w:cols w:num="2" w:equalWidth="0">
            <w:col w:w="6931" w:space="2438"/>
            <w:col w:w="6431"/>
          </w:cols>
        </w:sectPr>
      </w:pPr>
    </w:p>
    <w:p>
      <w:pPr>
        <w:spacing w:line="240" w:lineRule="auto" w:before="2"/>
        <w:rPr>
          <w:rFonts w:ascii="Arial" w:hAnsi="Arial" w:cs="Arial" w:eastAsia="Arial"/>
          <w:sz w:val="11"/>
          <w:szCs w:val="11"/>
        </w:rPr>
      </w:pPr>
      <w:r>
        <w:rPr/>
        <w:pict>
          <v:shape style="position:absolute;margin-left:28.35pt;margin-top:566.930054pt;width:779.53pt;height:28.35pt;mso-position-horizontal-relative:page;mso-position-vertical-relative:page;z-index:0" type="#_x0000_t75" stroked="false">
            <v:imagedata r:id="rId6" o:title=""/>
          </v:shap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53.839996pt;margin-top:361.858154pt;width:298.1pt;height:29.2pt;mso-position-horizontal-relative:page;mso-position-vertical-relative:page;z-index:1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35"/>
                    <w:gridCol w:w="703"/>
                    <w:gridCol w:w="505"/>
                    <w:gridCol w:w="1949"/>
                    <w:gridCol w:w="665"/>
                    <w:gridCol w:w="405"/>
                  </w:tblGrid>
                  <w:tr>
                    <w:trPr>
                      <w:trHeight w:val="302" w:hRule="exact"/>
                    </w:trPr>
                    <w:tc>
                      <w:tcPr>
                        <w:tcW w:w="17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left="165" w:right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/>
                            <w:sz w:val="12"/>
                          </w:rPr>
                          <w:t>HS.Período Anterior:</w:t>
                        </w:r>
                      </w:p>
                    </w:tc>
                    <w:tc>
                      <w:tcPr>
                        <w:tcW w:w="7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left="352" w:right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50</w:t>
                        </w:r>
                      </w:p>
                    </w:tc>
                    <w:tc>
                      <w:tcPr>
                        <w:tcW w:w="5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left="216" w:right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10</w:t>
                        </w:r>
                      </w:p>
                    </w:tc>
                    <w:tc>
                      <w:tcPr>
                        <w:tcW w:w="19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left="384" w:right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/>
                            <w:sz w:val="12"/>
                          </w:rPr>
                          <w:t>HS.Período Actual: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left="314" w:right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30</w:t>
                        </w:r>
                      </w:p>
                    </w:tc>
                    <w:tc>
                      <w:tcPr>
                        <w:tcW w:w="4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left="216" w:right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282" w:hRule="exact"/>
                    </w:trPr>
                    <w:tc>
                      <w:tcPr>
                        <w:tcW w:w="17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6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Total Horas Per.Anterior:</w:t>
                        </w:r>
                      </w:p>
                    </w:tc>
                    <w:tc>
                      <w:tcPr>
                        <w:tcW w:w="7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6"/>
                          <w:ind w:left="216" w:right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70</w:t>
                        </w:r>
                      </w:p>
                    </w:tc>
                    <w:tc>
                      <w:tcPr>
                        <w:tcW w:w="19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6"/>
                          <w:ind w:left="154" w:right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Total Horas Per.Certificado: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6"/>
                          <w:ind w:left="216" w:right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70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</w:p>
    <w:p>
      <w:pPr>
        <w:pStyle w:val="BodyText"/>
        <w:spacing w:line="240" w:lineRule="auto"/>
        <w:ind w:right="0"/>
        <w:jc w:val="left"/>
      </w:pPr>
      <w:r>
        <w:rPr/>
        <w:t>Por medio de la presente se certifica que los agentes dependientes de este área realizaron las Horas Extras Autorizadas en el período certificado, según el siguiente detalle.</w:t>
      </w:r>
    </w:p>
    <w:p>
      <w:pPr>
        <w:spacing w:line="240" w:lineRule="auto" w:before="11"/>
        <w:rPr>
          <w:rFonts w:ascii="Arial" w:hAnsi="Arial" w:cs="Arial" w:eastAsia="Arial"/>
          <w:sz w:val="21"/>
          <w:szCs w:val="21"/>
        </w:rPr>
      </w:pP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567"/>
        <w:gridCol w:w="283"/>
        <w:gridCol w:w="850"/>
        <w:gridCol w:w="1134"/>
        <w:gridCol w:w="850"/>
        <w:gridCol w:w="1417"/>
        <w:gridCol w:w="1134"/>
        <w:gridCol w:w="1134"/>
        <w:gridCol w:w="567"/>
        <w:gridCol w:w="567"/>
        <w:gridCol w:w="1134"/>
        <w:gridCol w:w="1134"/>
        <w:gridCol w:w="567"/>
        <w:gridCol w:w="567"/>
        <w:gridCol w:w="1134"/>
        <w:gridCol w:w="1984"/>
      </w:tblGrid>
      <w:tr>
        <w:trPr>
          <w:trHeight w:val="283" w:hRule="exact"/>
        </w:trPr>
        <w:tc>
          <w:tcPr>
            <w:tcW w:w="141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6"/>
              <w:ind w:left="5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b/>
                <w:sz w:val="14"/>
              </w:rPr>
              <w:t>Oficina Solicitante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6"/>
              <w:ind w:left="5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b/>
                <w:sz w:val="14"/>
              </w:rPr>
              <w:t>Secretaria:</w:t>
            </w:r>
            <w:r>
              <w:rPr>
                <w:rFonts w:ascii="Arial"/>
                <w:sz w:val="14"/>
              </w:rPr>
            </w:r>
          </w:p>
        </w:tc>
        <w:tc>
          <w:tcPr>
            <w:tcW w:w="19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6"/>
              <w:ind w:left="5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b/>
                <w:sz w:val="14"/>
              </w:rPr>
              <w:t>Planificacion</w:t>
            </w:r>
            <w:r>
              <w:rPr>
                <w:rFonts w:ascii="Arial"/>
                <w:sz w:val="14"/>
              </w:rPr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6"/>
              <w:ind w:left="5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b/>
                <w:sz w:val="14"/>
              </w:rPr>
              <w:t>Sub-Secretaria:</w:t>
            </w:r>
            <w:r>
              <w:rPr>
                <w:rFonts w:ascii="Arial"/>
                <w:sz w:val="14"/>
              </w:rPr>
            </w:r>
          </w:p>
        </w:tc>
        <w:tc>
          <w:tcPr>
            <w:tcW w:w="9921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6"/>
              <w:ind w:right="0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b/>
                <w:sz w:val="14"/>
              </w:rPr>
              <w:t>Planificacion Urbana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284" w:hRule="exact"/>
        </w:trPr>
        <w:tc>
          <w:tcPr>
            <w:tcW w:w="141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6"/>
              <w:ind w:left="5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b/>
                <w:sz w:val="14"/>
              </w:rPr>
              <w:t>Dccion.Gral:</w:t>
            </w:r>
            <w:r>
              <w:rPr>
                <w:rFonts w:ascii="Arial"/>
                <w:sz w:val="14"/>
              </w:rPr>
            </w:r>
          </w:p>
        </w:tc>
        <w:tc>
          <w:tcPr>
            <w:tcW w:w="14173" w:type="dxa"/>
            <w:gridSpan w:val="1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6"/>
              <w:ind w:right="0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b/>
                <w:sz w:val="14"/>
              </w:rPr>
              <w:t>Catastro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284" w:hRule="exact"/>
        </w:trPr>
        <w:tc>
          <w:tcPr>
            <w:tcW w:w="141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6"/>
              <w:ind w:left="5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b/>
                <w:sz w:val="14"/>
              </w:rPr>
              <w:t>Dirección: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4173" w:type="dxa"/>
            <w:gridSpan w:val="1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6"/>
              <w:ind w:right="0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b/>
                <w:sz w:val="14"/>
              </w:rPr>
              <w:t>wcnwjckawcjd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283" w:hRule="exact"/>
        </w:trPr>
        <w:tc>
          <w:tcPr>
            <w:tcW w:w="141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6"/>
              <w:ind w:left="5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b/>
                <w:sz w:val="14"/>
              </w:rPr>
              <w:t>Departamento:</w:t>
            </w:r>
            <w:r>
              <w:rPr>
                <w:rFonts w:ascii="Arial"/>
                <w:sz w:val="14"/>
              </w:rPr>
            </w:r>
          </w:p>
        </w:tc>
        <w:tc>
          <w:tcPr>
            <w:tcW w:w="14173" w:type="dxa"/>
            <w:gridSpan w:val="1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6"/>
              <w:ind w:right="0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b/>
                <w:sz w:val="14"/>
              </w:rPr>
              <w:t>bcsakljcbkabjcsl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283" w:hRule="exact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9"/>
              <w:ind w:left="57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GRUPO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9"/>
              <w:ind w:left="57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COBRO</w:t>
            </w:r>
          </w:p>
        </w:tc>
        <w:tc>
          <w:tcPr>
            <w:tcW w:w="113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9"/>
              <w:ind w:right="0"/>
              <w:jc w:val="center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D.N.I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9"/>
              <w:ind w:right="0"/>
              <w:jc w:val="center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C.U.I.L</w:t>
            </w:r>
          </w:p>
        </w:tc>
        <w:tc>
          <w:tcPr>
            <w:tcW w:w="340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9"/>
              <w:ind w:left="984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APELLIDOS Y NOMBRES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9"/>
              <w:ind w:left="111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PER.ANTERIOR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9"/>
              <w:ind w:left="121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HS.S.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9"/>
              <w:ind w:left="117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HS.D.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9"/>
              <w:ind w:left="114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TOT.ANTERIOR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9"/>
              <w:ind w:left="14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PER.CERTIFICADO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9"/>
              <w:ind w:left="121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HS.S.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9"/>
              <w:ind w:left="134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HS.D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9"/>
              <w:ind w:left="17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TOT.CERTIFICADO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9"/>
              <w:ind w:right="31"/>
              <w:jc w:val="center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MOTIVO</w:t>
            </w:r>
          </w:p>
        </w:tc>
      </w:tr>
    </w:tbl>
    <w:p>
      <w:pPr>
        <w:tabs>
          <w:tab w:pos="790" w:val="left" w:leader="none"/>
          <w:tab w:pos="1540" w:val="left" w:leader="none"/>
          <w:tab w:pos="2574" w:val="left" w:leader="none"/>
          <w:tab w:pos="4489" w:val="left" w:leader="none"/>
          <w:tab w:pos="7116" w:val="left" w:leader="none"/>
          <w:tab w:pos="8260" w:val="left" w:leader="none"/>
          <w:tab w:pos="8827" w:val="left" w:leader="none"/>
          <w:tab w:pos="9677" w:val="left" w:leader="none"/>
          <w:tab w:pos="10545" w:val="left" w:leader="none"/>
          <w:tab w:pos="11662" w:val="left" w:leader="none"/>
          <w:tab w:pos="12229" w:val="left" w:leader="none"/>
          <w:tab w:pos="13079" w:val="left" w:leader="none"/>
          <w:tab w:pos="14165" w:val="left" w:leader="none"/>
        </w:tabs>
        <w:spacing w:before="59"/>
        <w:ind w:left="357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sz w:val="12"/>
        </w:rPr>
        <w:t>0</w:t>
        <w:tab/>
        <w:t>18999</w:t>
        <w:tab/>
        <w:t>99888777</w:t>
        <w:tab/>
        <w:t>20998887770</w:t>
        <w:tab/>
        <w:t>NAPOLEON BONAPARTE</w:t>
        <w:tab/>
        <w:t>NOVIEMBRE</w:t>
        <w:tab/>
        <w:t>50</w:t>
        <w:tab/>
        <w:t>10</w:t>
        <w:tab/>
        <w:t>70</w:t>
        <w:tab/>
        <w:t>DICIEMBRE</w:t>
        <w:tab/>
        <w:t>30</w:t>
        <w:tab/>
        <w:t>20</w:t>
        <w:tab/>
        <w:t>70</w:t>
        <w:tab/>
        <w:t>ESTACIONALIDAD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17"/>
          <w:szCs w:val="17"/>
        </w:rPr>
      </w:pP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8"/>
        <w:gridCol w:w="3118"/>
        <w:gridCol w:w="2268"/>
        <w:gridCol w:w="850"/>
        <w:gridCol w:w="3118"/>
        <w:gridCol w:w="3118"/>
      </w:tblGrid>
      <w:tr>
        <w:trPr>
          <w:trHeight w:val="283" w:hRule="exact"/>
        </w:trPr>
        <w:tc>
          <w:tcPr>
            <w:tcW w:w="15591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9"/>
              <w:ind w:left="-1" w:right="0"/>
              <w:jc w:val="center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AUTORIZACIONES</w:t>
            </w:r>
          </w:p>
        </w:tc>
      </w:tr>
      <w:tr>
        <w:trPr>
          <w:trHeight w:val="284" w:hRule="exact"/>
        </w:trPr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9"/>
              <w:ind w:right="0"/>
              <w:jc w:val="center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DEPARTAMENTO.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9"/>
              <w:ind w:right="0"/>
              <w:jc w:val="center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DIRECCION.</w:t>
            </w:r>
          </w:p>
        </w:tc>
        <w:tc>
          <w:tcPr>
            <w:tcW w:w="311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9"/>
              <w:ind w:left="1019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DIRECCION GRAL.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9"/>
              <w:ind w:right="0"/>
              <w:jc w:val="center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SUBSECRETARIA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9"/>
              <w:ind w:right="0"/>
              <w:jc w:val="center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SECRETARIA</w:t>
            </w:r>
          </w:p>
        </w:tc>
      </w:tr>
      <w:tr>
        <w:trPr>
          <w:trHeight w:val="567" w:hRule="exact"/>
        </w:trPr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11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850" w:hRule="exact"/>
        </w:trPr>
        <w:tc>
          <w:tcPr>
            <w:tcW w:w="850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AUTORIZACION SECRETARIA DE ECONOMIA</w:t>
            </w:r>
          </w:p>
        </w:tc>
        <w:tc>
          <w:tcPr>
            <w:tcW w:w="708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sectPr>
      <w:type w:val="continuous"/>
      <w:pgSz w:w="16840" w:h="11910" w:orient="landscape"/>
      <w:pgMar w:top="20" w:bottom="0" w:left="46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79"/>
      <w:ind w:left="208"/>
    </w:pPr>
    <w:rPr>
      <w:rFonts w:ascii="Arial" w:hAnsi="Arial" w:eastAsia="Arial"/>
      <w:sz w:val="16"/>
      <w:szCs w:val="1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2016-05-09T23:01:55Z</dcterms:created>
  <dcterms:modified xsi:type="dcterms:W3CDTF">2016-05-09T23:01:55Z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2016-05-09T00:00:00Z</vt:filetime>
  </property>
  <property fmtid="{D5CDD505-2E9C-101B-9397-08002B2CF9AE}" pid="3" name="LastSaved">
    <vt:filetime>2016-05-10T00:00:00Z</vt:filetime>
  </property>
</Properties>
</file>